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560" w:rsidRPr="009F747D" w:rsidRDefault="003B1560">
      <w:pPr>
        <w:rPr>
          <w:rFonts w:ascii="Arial" w:hAnsi="Arial" w:cs="Arial"/>
          <w:b/>
          <w:noProof/>
          <w:sz w:val="24"/>
          <w:szCs w:val="24"/>
        </w:rPr>
      </w:pPr>
    </w:p>
    <w:p w:rsidR="007B5053" w:rsidRPr="009F747D" w:rsidRDefault="007B5053">
      <w:pPr>
        <w:rPr>
          <w:rFonts w:ascii="Arial" w:hAnsi="Arial" w:cs="Arial"/>
          <w:b/>
          <w:noProof/>
          <w:sz w:val="24"/>
          <w:szCs w:val="24"/>
          <w:lang w:val="it-IT"/>
        </w:rPr>
      </w:pPr>
    </w:p>
    <w:tbl>
      <w:tblPr>
        <w:tblpPr w:leftFromText="141" w:rightFromText="141" w:vertAnchor="text" w:horzAnchor="margin" w:tblpY="463"/>
        <w:tblW w:w="39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80"/>
      </w:tblGrid>
      <w:tr w:rsidR="008D786D" w:rsidRPr="009F747D" w:rsidTr="004C1962">
        <w:trPr>
          <w:cantSplit/>
          <w:trHeight w:val="1341"/>
        </w:trPr>
        <w:tc>
          <w:tcPr>
            <w:tcW w:w="3980" w:type="dxa"/>
          </w:tcPr>
          <w:p w:rsidR="008D786D" w:rsidRPr="009F747D" w:rsidRDefault="008D786D" w:rsidP="004C1962">
            <w:pPr>
              <w:rPr>
                <w:rFonts w:ascii="Arial" w:hAnsi="Arial" w:cs="Arial"/>
              </w:rPr>
            </w:pPr>
          </w:p>
        </w:tc>
      </w:tr>
    </w:tbl>
    <w:p w:rsidR="007B5053" w:rsidRPr="009F747D" w:rsidRDefault="002A0E59">
      <w:pPr>
        <w:rPr>
          <w:rFonts w:ascii="Arial" w:hAnsi="Arial" w:cs="Arial"/>
          <w:b/>
          <w:noProof/>
          <w:sz w:val="24"/>
          <w:szCs w:val="24"/>
          <w:lang w:val="it-IT"/>
        </w:rPr>
      </w:pPr>
      <w:r w:rsidRPr="009F747D">
        <w:rPr>
          <w:rFonts w:ascii="Arial" w:hAnsi="Arial" w:cs="Arial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645E12" wp14:editId="4B79AE2F">
                <wp:simplePos x="0" y="0"/>
                <wp:positionH relativeFrom="column">
                  <wp:posOffset>2252345</wp:posOffset>
                </wp:positionH>
                <wp:positionV relativeFrom="paragraph">
                  <wp:posOffset>9525</wp:posOffset>
                </wp:positionV>
                <wp:extent cx="3634740" cy="2174875"/>
                <wp:effectExtent l="0" t="0" r="381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4740" cy="217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2034" w:rsidRPr="00663FC6" w:rsidRDefault="00F27CBC" w:rsidP="00682034">
                            <w:pPr>
                              <w:pStyle w:val="Abteilung"/>
                              <w:spacing w:line="24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63FC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MyCRO Ltd.</w:t>
                            </w:r>
                            <w:r w:rsidR="009B213E" w:rsidRPr="00663FC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682034" w:rsidRPr="004A2C06" w:rsidRDefault="00F27CBC" w:rsidP="00682034">
                            <w:pPr>
                              <w:spacing w:line="240" w:lineRule="auto"/>
                              <w:ind w:right="69"/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t-IT"/>
                              </w:rPr>
                              <w:t>Evergreen Terrace</w:t>
                            </w:r>
                            <w:r w:rsidR="009B213E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t-IT"/>
                              </w:rPr>
                              <w:t xml:space="preserve"> </w:t>
                            </w:r>
                            <w:r w:rsidR="00210BA3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t-IT"/>
                              </w:rPr>
                              <w:t>742</w:t>
                            </w:r>
                            <w:r w:rsidR="00682034" w:rsidRPr="004A2C0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t-IT"/>
                              </w:rPr>
                              <w:t xml:space="preserve"> </w:t>
                            </w:r>
                          </w:p>
                          <w:p w:rsidR="00682034" w:rsidRDefault="00663FC6" w:rsidP="00682034">
                            <w:pPr>
                              <w:spacing w:line="240" w:lineRule="auto"/>
                              <w:ind w:right="69"/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t-IT"/>
                              </w:rPr>
                              <w:t>00205</w:t>
                            </w:r>
                            <w:r w:rsidR="00682034" w:rsidRPr="004A2C0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t-IT"/>
                              </w:rPr>
                              <w:t>Springfield</w:t>
                            </w:r>
                          </w:p>
                          <w:p w:rsidR="009B213E" w:rsidRPr="00BA529D" w:rsidRDefault="00663FC6" w:rsidP="00682034">
                            <w:pPr>
                              <w:spacing w:line="240" w:lineRule="auto"/>
                              <w:ind w:right="69"/>
                              <w:jc w:val="right"/>
                              <w:rPr>
                                <w:rFonts w:cs="Syntax-Roman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t-IT"/>
                              </w:rPr>
                              <w:t>Department for Subject Recruitment</w:t>
                            </w:r>
                          </w:p>
                          <w:p w:rsidR="00682034" w:rsidRPr="00BA529D" w:rsidRDefault="00682034" w:rsidP="00682034">
                            <w:pPr>
                              <w:spacing w:line="240" w:lineRule="auto"/>
                              <w:ind w:right="69"/>
                              <w:jc w:val="right"/>
                              <w:rPr>
                                <w:rFonts w:cs="Syntax-Roman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645E1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77.35pt;margin-top:.75pt;width:286.2pt;height:17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H/3gwIAABA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" stroked="f">
                <v:textbox>
                  <w:txbxContent>
                    <w:p w:rsidR="00682034" w:rsidRPr="00663FC6" w:rsidRDefault="00F27CBC" w:rsidP="00682034">
                      <w:pPr>
                        <w:pStyle w:val="Abteilung"/>
                        <w:spacing w:line="240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663FC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MyCRO Ltd.</w:t>
                      </w:r>
                      <w:r w:rsidR="009B213E" w:rsidRPr="00663FC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682034" w:rsidRPr="004A2C06" w:rsidRDefault="00F27CBC" w:rsidP="00682034">
                      <w:pPr>
                        <w:spacing w:line="240" w:lineRule="auto"/>
                        <w:ind w:right="69"/>
                        <w:jc w:val="right"/>
                        <w:rPr>
                          <w:rFonts w:ascii="Arial" w:hAnsi="Arial" w:cs="Arial"/>
                          <w:sz w:val="22"/>
                          <w:szCs w:val="22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it-IT"/>
                        </w:rPr>
                        <w:t>Evergreen Terrace</w:t>
                      </w:r>
                      <w:r w:rsidR="009B213E">
                        <w:rPr>
                          <w:rFonts w:ascii="Arial" w:hAnsi="Arial" w:cs="Arial"/>
                          <w:sz w:val="22"/>
                          <w:szCs w:val="22"/>
                          <w:lang w:val="it-IT"/>
                        </w:rPr>
                        <w:t xml:space="preserve"> </w:t>
                      </w:r>
                      <w:r w:rsidR="00210BA3">
                        <w:rPr>
                          <w:rFonts w:ascii="Arial" w:hAnsi="Arial" w:cs="Arial"/>
                          <w:sz w:val="22"/>
                          <w:szCs w:val="22"/>
                          <w:lang w:val="it-IT"/>
                        </w:rPr>
                        <w:t>742</w:t>
                      </w:r>
                      <w:r w:rsidR="00682034" w:rsidRPr="004A2C06">
                        <w:rPr>
                          <w:rFonts w:ascii="Arial" w:hAnsi="Arial" w:cs="Arial"/>
                          <w:sz w:val="22"/>
                          <w:szCs w:val="22"/>
                          <w:lang w:val="it-IT"/>
                        </w:rPr>
                        <w:t xml:space="preserve"> </w:t>
                      </w:r>
                    </w:p>
                    <w:p w:rsidR="00682034" w:rsidRDefault="00663FC6" w:rsidP="00682034">
                      <w:pPr>
                        <w:spacing w:line="240" w:lineRule="auto"/>
                        <w:ind w:right="69"/>
                        <w:jc w:val="right"/>
                        <w:rPr>
                          <w:rFonts w:ascii="Arial" w:hAnsi="Arial" w:cs="Arial"/>
                          <w:sz w:val="22"/>
                          <w:szCs w:val="22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it-IT"/>
                        </w:rPr>
                        <w:t>00205</w:t>
                      </w:r>
                      <w:r w:rsidR="00682034" w:rsidRPr="004A2C06">
                        <w:rPr>
                          <w:rFonts w:ascii="Arial" w:hAnsi="Arial" w:cs="Arial"/>
                          <w:sz w:val="22"/>
                          <w:szCs w:val="22"/>
                          <w:lang w:val="it-I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val="it-IT"/>
                        </w:rPr>
                        <w:t>Springfield</w:t>
                      </w:r>
                    </w:p>
                    <w:p w:rsidR="009B213E" w:rsidRPr="00BA529D" w:rsidRDefault="00663FC6" w:rsidP="00682034">
                      <w:pPr>
                        <w:spacing w:line="240" w:lineRule="auto"/>
                        <w:ind w:right="69"/>
                        <w:jc w:val="right"/>
                        <w:rPr>
                          <w:rFonts w:cs="Syntax-Roman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it-IT"/>
                        </w:rPr>
                        <w:t>Department for Subject Recruitment</w:t>
                      </w:r>
                    </w:p>
                    <w:p w:rsidR="00682034" w:rsidRPr="00BA529D" w:rsidRDefault="00682034" w:rsidP="00682034">
                      <w:pPr>
                        <w:spacing w:line="240" w:lineRule="auto"/>
                        <w:ind w:right="69"/>
                        <w:jc w:val="right"/>
                        <w:rPr>
                          <w:rFonts w:cs="Syntax-Roman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B5053" w:rsidRPr="009F747D" w:rsidRDefault="007B5053">
      <w:pPr>
        <w:rPr>
          <w:rFonts w:ascii="Arial" w:hAnsi="Arial" w:cs="Arial"/>
          <w:b/>
          <w:noProof/>
          <w:sz w:val="24"/>
          <w:szCs w:val="24"/>
          <w:lang w:val="it-IT"/>
        </w:rPr>
      </w:pPr>
    </w:p>
    <w:p w:rsidR="007B5053" w:rsidRPr="009F747D" w:rsidRDefault="007B5053" w:rsidP="004A2C06">
      <w:pPr>
        <w:jc w:val="right"/>
        <w:rPr>
          <w:rFonts w:ascii="Arial" w:hAnsi="Arial" w:cs="Arial"/>
          <w:b/>
          <w:noProof/>
          <w:sz w:val="24"/>
          <w:szCs w:val="24"/>
          <w:lang w:val="it-IT"/>
        </w:rPr>
      </w:pPr>
    </w:p>
    <w:p w:rsidR="007B5053" w:rsidRPr="009F747D" w:rsidRDefault="007B5053">
      <w:pPr>
        <w:rPr>
          <w:rFonts w:ascii="Arial" w:hAnsi="Arial" w:cs="Arial"/>
          <w:b/>
          <w:noProof/>
          <w:sz w:val="24"/>
          <w:szCs w:val="24"/>
          <w:lang w:val="it-IT"/>
        </w:rPr>
      </w:pPr>
    </w:p>
    <w:p w:rsidR="007B5053" w:rsidRPr="009F747D" w:rsidRDefault="007B5053">
      <w:pPr>
        <w:rPr>
          <w:rFonts w:ascii="Arial" w:hAnsi="Arial" w:cs="Arial"/>
          <w:b/>
          <w:noProof/>
          <w:sz w:val="24"/>
          <w:szCs w:val="24"/>
          <w:lang w:val="it-IT"/>
        </w:rPr>
      </w:pPr>
    </w:p>
    <w:p w:rsidR="007B5053" w:rsidRPr="009F747D" w:rsidRDefault="007B5053">
      <w:pPr>
        <w:rPr>
          <w:rFonts w:ascii="Arial" w:hAnsi="Arial" w:cs="Arial"/>
          <w:lang w:val="it-IT"/>
        </w:rPr>
      </w:pPr>
    </w:p>
    <w:p w:rsidR="007B5053" w:rsidRPr="009F747D" w:rsidRDefault="007B5053">
      <w:pPr>
        <w:rPr>
          <w:rFonts w:ascii="Arial" w:hAnsi="Arial" w:cs="Arial"/>
          <w:lang w:val="it-IT"/>
        </w:rPr>
      </w:pPr>
    </w:p>
    <w:p w:rsidR="007B5053" w:rsidRPr="009F747D" w:rsidRDefault="007B5053">
      <w:pPr>
        <w:rPr>
          <w:rFonts w:ascii="Arial" w:hAnsi="Arial" w:cs="Arial"/>
          <w:lang w:val="it-IT"/>
        </w:rPr>
      </w:pPr>
    </w:p>
    <w:p w:rsidR="007B5053" w:rsidRPr="009F747D" w:rsidRDefault="007B5053">
      <w:pPr>
        <w:autoSpaceDE/>
        <w:autoSpaceDN/>
        <w:adjustRightInd/>
        <w:spacing w:line="240" w:lineRule="auto"/>
        <w:textAlignment w:val="auto"/>
        <w:rPr>
          <w:rFonts w:ascii="Arial" w:hAnsi="Arial" w:cs="Arial"/>
          <w:lang w:val="it-IT"/>
        </w:rPr>
      </w:pPr>
    </w:p>
    <w:p w:rsidR="004A2C06" w:rsidRPr="009F747D" w:rsidRDefault="004A2C06">
      <w:pPr>
        <w:rPr>
          <w:rFonts w:ascii="Arial" w:hAnsi="Arial" w:cs="Arial"/>
          <w:lang w:val="it-IT"/>
        </w:rPr>
      </w:pPr>
    </w:p>
    <w:p w:rsidR="00BA529D" w:rsidRPr="009F747D" w:rsidRDefault="00BA529D">
      <w:pPr>
        <w:rPr>
          <w:rFonts w:ascii="Arial" w:hAnsi="Arial" w:cs="Arial"/>
          <w:lang w:val="it-IT"/>
        </w:rPr>
      </w:pPr>
    </w:p>
    <w:p w:rsidR="004A2C06" w:rsidRPr="009F747D" w:rsidRDefault="004A2C06">
      <w:pPr>
        <w:rPr>
          <w:rFonts w:ascii="Arial" w:hAnsi="Arial" w:cs="Arial"/>
          <w:lang w:val="it-IT"/>
        </w:rPr>
      </w:pPr>
    </w:p>
    <w:p w:rsidR="004A2C06" w:rsidRPr="009F747D" w:rsidRDefault="004A2C06" w:rsidP="004A2C06">
      <w:pPr>
        <w:pStyle w:val="OrtDatum"/>
        <w:ind w:right="99"/>
        <w:jc w:val="left"/>
        <w:rPr>
          <w:sz w:val="24"/>
          <w:szCs w:val="24"/>
          <w:lang w:val="it-IT"/>
        </w:rPr>
      </w:pPr>
      <w:r w:rsidRPr="009F747D">
        <w:rPr>
          <w:sz w:val="24"/>
          <w:szCs w:val="24"/>
          <w:lang w:val="it-IT"/>
        </w:rPr>
        <w:tab/>
      </w:r>
      <w:r w:rsidRPr="009F747D">
        <w:rPr>
          <w:sz w:val="24"/>
          <w:szCs w:val="24"/>
          <w:lang w:val="it-IT"/>
        </w:rPr>
        <w:tab/>
      </w:r>
    </w:p>
    <w:p w:rsidR="004A2C06" w:rsidRPr="009F747D" w:rsidRDefault="004A2C06" w:rsidP="004A2C06">
      <w:pPr>
        <w:jc w:val="center"/>
        <w:rPr>
          <w:rFonts w:ascii="Arial" w:hAnsi="Arial" w:cs="Arial"/>
          <w:lang w:val="it-IT"/>
        </w:rPr>
      </w:pPr>
    </w:p>
    <w:p w:rsidR="004A2C06" w:rsidRPr="009F747D" w:rsidRDefault="004A2C06" w:rsidP="004A2C06">
      <w:pPr>
        <w:jc w:val="center"/>
        <w:rPr>
          <w:rFonts w:ascii="Arial" w:hAnsi="Arial" w:cs="Arial"/>
          <w:lang w:val="it-IT"/>
        </w:rPr>
      </w:pPr>
    </w:p>
    <w:p w:rsidR="004A2C06" w:rsidRDefault="004A2C06" w:rsidP="004A2C06">
      <w:pPr>
        <w:jc w:val="center"/>
        <w:rPr>
          <w:rFonts w:ascii="Arial" w:hAnsi="Arial" w:cs="Arial"/>
          <w:lang w:val="it-IT"/>
        </w:rPr>
      </w:pPr>
    </w:p>
    <w:p w:rsidR="00B04B74" w:rsidRDefault="00B04B74" w:rsidP="004A2C06">
      <w:pPr>
        <w:jc w:val="center"/>
        <w:rPr>
          <w:rFonts w:ascii="Arial" w:hAnsi="Arial" w:cs="Arial"/>
          <w:lang w:val="it-IT"/>
        </w:rPr>
      </w:pPr>
    </w:p>
    <w:p w:rsidR="00B04B74" w:rsidRDefault="00B04B74" w:rsidP="004A2C06">
      <w:pPr>
        <w:jc w:val="center"/>
        <w:rPr>
          <w:rFonts w:ascii="Arial" w:hAnsi="Arial" w:cs="Arial"/>
          <w:lang w:val="it-IT"/>
        </w:rPr>
      </w:pPr>
    </w:p>
    <w:p w:rsidR="00B04B74" w:rsidRPr="009F747D" w:rsidRDefault="00B04B74" w:rsidP="004A2C06">
      <w:pPr>
        <w:jc w:val="center"/>
        <w:rPr>
          <w:rFonts w:ascii="Arial" w:hAnsi="Arial" w:cs="Arial"/>
          <w:lang w:val="it-IT"/>
        </w:rPr>
      </w:pPr>
    </w:p>
    <w:p w:rsidR="00682034" w:rsidRPr="009F747D" w:rsidRDefault="00682034" w:rsidP="00BA529D">
      <w:pPr>
        <w:spacing w:line="240" w:lineRule="auto"/>
        <w:rPr>
          <w:rFonts w:ascii="Arial" w:hAnsi="Arial" w:cs="Arial"/>
          <w:sz w:val="22"/>
          <w:szCs w:val="22"/>
        </w:rPr>
      </w:pPr>
      <w:r w:rsidRPr="009F747D">
        <w:rPr>
          <w:rFonts w:ascii="Arial" w:hAnsi="Arial" w:cs="Arial"/>
          <w:sz w:val="22"/>
          <w:szCs w:val="22"/>
        </w:rPr>
        <w:t>Vielen Dank für Ihre Teilnahme an der klinischen Studie</w:t>
      </w:r>
    </w:p>
    <w:p w:rsidR="00682034" w:rsidRPr="009F747D" w:rsidRDefault="00682034" w:rsidP="00BA529D">
      <w:pPr>
        <w:spacing w:line="240" w:lineRule="auto"/>
        <w:rPr>
          <w:rFonts w:ascii="Arial" w:hAnsi="Arial" w:cs="Arial"/>
          <w:sz w:val="22"/>
          <w:szCs w:val="22"/>
        </w:rPr>
      </w:pPr>
    </w:p>
    <w:p w:rsidR="00682034" w:rsidRDefault="00682034" w:rsidP="00BA529D">
      <w:pPr>
        <w:spacing w:line="240" w:lineRule="auto"/>
        <w:rPr>
          <w:rFonts w:ascii="Arial" w:hAnsi="Arial" w:cs="Arial"/>
          <w:sz w:val="22"/>
          <w:szCs w:val="22"/>
        </w:rPr>
      </w:pPr>
    </w:p>
    <w:p w:rsidR="00E56F0F" w:rsidRDefault="00E56F0F" w:rsidP="00BA529D">
      <w:pPr>
        <w:spacing w:line="240" w:lineRule="auto"/>
        <w:rPr>
          <w:rFonts w:ascii="Arial" w:hAnsi="Arial" w:cs="Arial"/>
          <w:sz w:val="22"/>
          <w:szCs w:val="22"/>
        </w:rPr>
      </w:pPr>
    </w:p>
    <w:p w:rsidR="00E56F0F" w:rsidRDefault="00E56F0F" w:rsidP="00BA529D">
      <w:pPr>
        <w:spacing w:line="240" w:lineRule="auto"/>
        <w:rPr>
          <w:rFonts w:ascii="Arial" w:hAnsi="Arial" w:cs="Arial"/>
          <w:sz w:val="22"/>
          <w:szCs w:val="22"/>
        </w:rPr>
      </w:pPr>
    </w:p>
    <w:p w:rsidR="00E56F0F" w:rsidRDefault="00E56F0F" w:rsidP="00BA529D">
      <w:pPr>
        <w:spacing w:line="240" w:lineRule="auto"/>
        <w:rPr>
          <w:rFonts w:ascii="Arial" w:hAnsi="Arial" w:cs="Arial"/>
          <w:sz w:val="22"/>
          <w:szCs w:val="22"/>
        </w:rPr>
      </w:pPr>
    </w:p>
    <w:p w:rsidR="00C974C7" w:rsidRDefault="00C974C7" w:rsidP="00BA529D">
      <w:pPr>
        <w:spacing w:line="240" w:lineRule="auto"/>
        <w:rPr>
          <w:rFonts w:ascii="Arial" w:hAnsi="Arial" w:cs="Arial"/>
          <w:sz w:val="22"/>
          <w:szCs w:val="22"/>
        </w:rPr>
      </w:pPr>
    </w:p>
    <w:p w:rsidR="00E56F0F" w:rsidRPr="009F747D" w:rsidRDefault="00E56F0F" w:rsidP="00BA529D">
      <w:pPr>
        <w:spacing w:line="240" w:lineRule="auto"/>
        <w:rPr>
          <w:rFonts w:ascii="Arial" w:hAnsi="Arial" w:cs="Arial"/>
          <w:sz w:val="22"/>
          <w:szCs w:val="22"/>
        </w:rPr>
      </w:pPr>
    </w:p>
    <w:p w:rsidR="00682034" w:rsidRPr="009F747D" w:rsidRDefault="00682034" w:rsidP="00BA529D">
      <w:pPr>
        <w:spacing w:line="240" w:lineRule="auto"/>
        <w:rPr>
          <w:rFonts w:ascii="Arial" w:hAnsi="Arial" w:cs="Arial"/>
          <w:sz w:val="22"/>
          <w:szCs w:val="22"/>
        </w:rPr>
      </w:pPr>
    </w:p>
    <w:p w:rsidR="005C405F" w:rsidRPr="009F747D" w:rsidRDefault="005C405F" w:rsidP="005C405F">
      <w:pPr>
        <w:spacing w:line="240" w:lineRule="auto"/>
        <w:rPr>
          <w:rFonts w:ascii="Arial" w:hAnsi="Arial" w:cs="Arial"/>
          <w:sz w:val="22"/>
          <w:szCs w:val="22"/>
        </w:rPr>
      </w:pPr>
      <w:r w:rsidRPr="009F747D">
        <w:rPr>
          <w:rFonts w:ascii="Arial" w:hAnsi="Arial" w:cs="Arial"/>
          <w:sz w:val="22"/>
          <w:szCs w:val="22"/>
        </w:rPr>
        <w:t>Abschließend ersuchen wir Sie,</w:t>
      </w:r>
      <w:r>
        <w:rPr>
          <w:rFonts w:ascii="Arial" w:hAnsi="Arial" w:cs="Arial"/>
          <w:sz w:val="22"/>
          <w:szCs w:val="22"/>
        </w:rPr>
        <w:t xml:space="preserve"> die Informationen der beiliegenden </w:t>
      </w:r>
      <w:r w:rsidRPr="009F747D">
        <w:rPr>
          <w:rFonts w:ascii="Arial" w:hAnsi="Arial" w:cs="Arial"/>
          <w:sz w:val="22"/>
          <w:szCs w:val="22"/>
        </w:rPr>
        <w:t>Aufstellung erfasster Aufwandsentschädigungen</w:t>
      </w:r>
      <w:r>
        <w:rPr>
          <w:rFonts w:ascii="Arial" w:hAnsi="Arial" w:cs="Arial"/>
          <w:sz w:val="22"/>
          <w:szCs w:val="22"/>
        </w:rPr>
        <w:t xml:space="preserve"> zu überprüfen. Bitte unterzeichnen und retournieren Sie eines der beiden Exemplare mit dem </w:t>
      </w:r>
      <w:r w:rsidRPr="009F747D">
        <w:rPr>
          <w:rFonts w:ascii="Arial" w:hAnsi="Arial" w:cs="Arial"/>
          <w:sz w:val="22"/>
          <w:szCs w:val="22"/>
        </w:rPr>
        <w:t>beiliegenden</w:t>
      </w:r>
      <w:r>
        <w:rPr>
          <w:rFonts w:ascii="Arial" w:hAnsi="Arial" w:cs="Arial"/>
          <w:sz w:val="22"/>
          <w:szCs w:val="22"/>
        </w:rPr>
        <w:t>,</w:t>
      </w:r>
      <w:r w:rsidRPr="009F747D">
        <w:rPr>
          <w:rFonts w:ascii="Arial" w:hAnsi="Arial" w:cs="Arial"/>
          <w:sz w:val="22"/>
          <w:szCs w:val="22"/>
        </w:rPr>
        <w:t xml:space="preserve"> frankierten Rückumschlag an uns</w:t>
      </w:r>
      <w:r>
        <w:rPr>
          <w:rFonts w:ascii="Arial" w:hAnsi="Arial" w:cs="Arial"/>
          <w:sz w:val="22"/>
          <w:szCs w:val="22"/>
        </w:rPr>
        <w:t xml:space="preserve">. Erst anschließend kann </w:t>
      </w:r>
      <w:r w:rsidR="0018559F">
        <w:rPr>
          <w:rFonts w:ascii="Arial" w:hAnsi="Arial" w:cs="Arial"/>
          <w:sz w:val="22"/>
          <w:szCs w:val="22"/>
        </w:rPr>
        <w:t>eine Auszahlung</w:t>
      </w:r>
      <w:r>
        <w:rPr>
          <w:rFonts w:ascii="Arial" w:hAnsi="Arial" w:cs="Arial"/>
          <w:sz w:val="22"/>
          <w:szCs w:val="22"/>
        </w:rPr>
        <w:t xml:space="preserve"> erfolgen. </w:t>
      </w:r>
    </w:p>
    <w:p w:rsidR="004A2C06" w:rsidRPr="009F747D" w:rsidRDefault="004A2C06" w:rsidP="005C405F">
      <w:pPr>
        <w:spacing w:line="240" w:lineRule="auto"/>
        <w:rPr>
          <w:rFonts w:ascii="Arial" w:hAnsi="Arial" w:cs="Arial"/>
          <w:sz w:val="22"/>
          <w:szCs w:val="22"/>
        </w:rPr>
      </w:pPr>
    </w:p>
    <w:p w:rsidR="00C966A9" w:rsidRDefault="004A2C06" w:rsidP="00BA529D">
      <w:pPr>
        <w:spacing w:line="240" w:lineRule="auto"/>
        <w:rPr>
          <w:rFonts w:ascii="Arial" w:hAnsi="Arial" w:cs="Arial"/>
          <w:sz w:val="22"/>
          <w:szCs w:val="22"/>
        </w:rPr>
      </w:pPr>
      <w:r w:rsidRPr="009F747D">
        <w:rPr>
          <w:rFonts w:ascii="Arial" w:hAnsi="Arial" w:cs="Arial"/>
          <w:sz w:val="22"/>
          <w:szCs w:val="22"/>
        </w:rPr>
        <w:t xml:space="preserve">Wenn Sie Fragen haben, </w:t>
      </w:r>
      <w:r w:rsidR="00F57B95">
        <w:rPr>
          <w:rFonts w:ascii="Arial" w:hAnsi="Arial" w:cs="Arial"/>
          <w:sz w:val="22"/>
          <w:szCs w:val="22"/>
        </w:rPr>
        <w:t xml:space="preserve">kontaktieren Sie </w:t>
      </w:r>
      <w:r w:rsidR="00E426DA">
        <w:rPr>
          <w:rFonts w:ascii="Arial" w:hAnsi="Arial" w:cs="Arial"/>
          <w:sz w:val="22"/>
          <w:szCs w:val="22"/>
        </w:rPr>
        <w:t xml:space="preserve">uns </w:t>
      </w:r>
      <w:r w:rsidR="00F57B95">
        <w:rPr>
          <w:rFonts w:ascii="Arial" w:hAnsi="Arial" w:cs="Arial"/>
          <w:sz w:val="22"/>
          <w:szCs w:val="22"/>
        </w:rPr>
        <w:t>bitte</w:t>
      </w:r>
      <w:r w:rsidR="00C966A9">
        <w:rPr>
          <w:rFonts w:ascii="Arial" w:hAnsi="Arial" w:cs="Arial"/>
          <w:sz w:val="22"/>
          <w:szCs w:val="22"/>
        </w:rPr>
        <w:t xml:space="preserve"> unter der Telefonnummer</w:t>
      </w:r>
    </w:p>
    <w:p w:rsidR="004A2C06" w:rsidRPr="009F747D" w:rsidRDefault="00F57B95" w:rsidP="00BA529D">
      <w:p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123</w:t>
      </w:r>
      <w:r w:rsidR="004A2C06" w:rsidRPr="009F747D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456</w:t>
      </w:r>
      <w:r w:rsidR="00C966A9" w:rsidRPr="00C966A9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789</w:t>
      </w:r>
      <w:r w:rsidR="004A2C06" w:rsidRPr="009F747D">
        <w:rPr>
          <w:rFonts w:ascii="Arial" w:hAnsi="Arial" w:cs="Arial"/>
          <w:sz w:val="22"/>
          <w:szCs w:val="22"/>
        </w:rPr>
        <w:t xml:space="preserve"> oder per e-mail</w:t>
      </w:r>
      <w:r w:rsidR="00C966A9">
        <w:rPr>
          <w:rFonts w:ascii="Arial" w:hAnsi="Arial" w:cs="Arial"/>
          <w:sz w:val="22"/>
          <w:szCs w:val="22"/>
        </w:rPr>
        <w:t xml:space="preserve"> </w:t>
      </w:r>
      <w:hyperlink r:id="rId7" w:history="1">
        <w:r w:rsidRPr="008C40CC">
          <w:rPr>
            <w:rStyle w:val="Hyperlink"/>
            <w:rFonts w:ascii="Arial" w:hAnsi="Arial" w:cs="Arial"/>
            <w:sz w:val="22"/>
            <w:szCs w:val="22"/>
          </w:rPr>
          <w:t>recruitment@mycro.com</w:t>
        </w:r>
      </w:hyperlink>
      <w:r w:rsidR="004A2C06" w:rsidRPr="009F747D">
        <w:rPr>
          <w:rFonts w:ascii="Arial" w:hAnsi="Arial" w:cs="Arial"/>
          <w:sz w:val="22"/>
          <w:szCs w:val="22"/>
        </w:rPr>
        <w:t>.</w:t>
      </w:r>
    </w:p>
    <w:p w:rsidR="004A2C06" w:rsidRPr="009F747D" w:rsidRDefault="004A2C06" w:rsidP="00BA529D">
      <w:pPr>
        <w:spacing w:line="240" w:lineRule="auto"/>
        <w:rPr>
          <w:rFonts w:ascii="Arial" w:hAnsi="Arial" w:cs="Arial"/>
          <w:sz w:val="22"/>
          <w:szCs w:val="22"/>
        </w:rPr>
      </w:pPr>
    </w:p>
    <w:p w:rsidR="004A2C06" w:rsidRPr="009F747D" w:rsidRDefault="004A2C06" w:rsidP="00BA529D">
      <w:pPr>
        <w:spacing w:line="240" w:lineRule="auto"/>
        <w:rPr>
          <w:rFonts w:ascii="Arial" w:hAnsi="Arial" w:cs="Arial"/>
          <w:sz w:val="22"/>
          <w:szCs w:val="22"/>
        </w:rPr>
      </w:pPr>
    </w:p>
    <w:p w:rsidR="004A2C06" w:rsidRPr="009F747D" w:rsidRDefault="00C966A9" w:rsidP="00C966A9">
      <w:pPr>
        <w:tabs>
          <w:tab w:val="left" w:pos="3180"/>
        </w:tabs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4A2C06" w:rsidRPr="009F747D" w:rsidRDefault="004A2C06" w:rsidP="00BA529D">
      <w:pPr>
        <w:spacing w:line="240" w:lineRule="auto"/>
        <w:rPr>
          <w:rFonts w:ascii="Arial" w:hAnsi="Arial" w:cs="Arial"/>
          <w:sz w:val="22"/>
          <w:szCs w:val="22"/>
        </w:rPr>
      </w:pPr>
    </w:p>
    <w:p w:rsidR="004A2C06" w:rsidRPr="009F747D" w:rsidRDefault="004A2C06" w:rsidP="00BA529D">
      <w:pPr>
        <w:spacing w:line="240" w:lineRule="auto"/>
        <w:rPr>
          <w:rFonts w:ascii="Arial" w:hAnsi="Arial" w:cs="Arial"/>
          <w:sz w:val="22"/>
          <w:szCs w:val="22"/>
        </w:rPr>
      </w:pPr>
      <w:r w:rsidRPr="009F747D">
        <w:rPr>
          <w:rFonts w:ascii="Arial" w:hAnsi="Arial" w:cs="Arial"/>
          <w:sz w:val="22"/>
          <w:szCs w:val="22"/>
        </w:rPr>
        <w:t>Mit freundlichen Grüßen,</w:t>
      </w:r>
    </w:p>
    <w:p w:rsidR="004A2C06" w:rsidRPr="009F747D" w:rsidRDefault="004A2C06" w:rsidP="004A2C06">
      <w:pPr>
        <w:rPr>
          <w:rFonts w:ascii="Arial" w:hAnsi="Arial" w:cs="Arial"/>
        </w:rPr>
      </w:pPr>
    </w:p>
    <w:p w:rsidR="004A2C06" w:rsidRPr="009F747D" w:rsidRDefault="004A2C06" w:rsidP="004A2C06">
      <w:pPr>
        <w:rPr>
          <w:rFonts w:ascii="Arial" w:hAnsi="Arial" w:cs="Arial"/>
        </w:rPr>
      </w:pPr>
    </w:p>
    <w:p w:rsidR="004A2C06" w:rsidRPr="009F747D" w:rsidRDefault="004A2C06" w:rsidP="004A2C06">
      <w:pPr>
        <w:rPr>
          <w:rFonts w:ascii="Arial" w:hAnsi="Arial" w:cs="Arial"/>
        </w:rPr>
      </w:pPr>
    </w:p>
    <w:p w:rsidR="004A2C06" w:rsidRPr="009F747D" w:rsidRDefault="004A2C06" w:rsidP="004A2C06">
      <w:pPr>
        <w:rPr>
          <w:rFonts w:ascii="Arial" w:hAnsi="Arial" w:cs="Arial"/>
        </w:rPr>
      </w:pPr>
    </w:p>
    <w:p w:rsidR="004A2C06" w:rsidRPr="009F747D" w:rsidRDefault="00F57B95" w:rsidP="004A2C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Chief Recruitment Officer</w:t>
      </w:r>
    </w:p>
    <w:p w:rsidR="0094777E" w:rsidRDefault="0094777E">
      <w:pPr>
        <w:autoSpaceDE/>
        <w:autoSpaceDN/>
        <w:adjustRightInd/>
        <w:spacing w:line="240" w:lineRule="auto"/>
        <w:textAlignment w:val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0" w:name="_GoBack"/>
      <w:bookmarkEnd w:id="0"/>
    </w:p>
    <w:p w:rsidR="00A91992" w:rsidRDefault="00A91992">
      <w:pPr>
        <w:autoSpaceDE/>
        <w:autoSpaceDN/>
        <w:adjustRightInd/>
        <w:spacing w:line="240" w:lineRule="auto"/>
        <w:textAlignment w:val="auto"/>
        <w:rPr>
          <w:rFonts w:ascii="Arial" w:hAnsi="Arial" w:cs="Arial"/>
          <w:sz w:val="24"/>
          <w:szCs w:val="24"/>
        </w:rPr>
      </w:pPr>
    </w:p>
    <w:sectPr w:rsidR="00A91992" w:rsidSect="00AE4268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618" w:right="1418" w:bottom="1134" w:left="1418" w:header="0" w:footer="1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27C" w:rsidRDefault="0009027C">
      <w:r>
        <w:separator/>
      </w:r>
    </w:p>
  </w:endnote>
  <w:endnote w:type="continuationSeparator" w:id="0">
    <w:p w:rsidR="0009027C" w:rsidRDefault="00090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ntax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ntax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ntax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ntax LT">
    <w:altName w:val="Arial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053" w:rsidRDefault="007B5053">
    <w:pPr>
      <w:pStyle w:val="Fusszeile-MedUni"/>
      <w:pBdr>
        <w:top w:val="single" w:sz="4" w:space="1" w:color="2F7D40"/>
      </w:pBdr>
      <w:rPr>
        <w:sz w:val="4"/>
        <w:szCs w:val="4"/>
      </w:rPr>
    </w:pPr>
  </w:p>
  <w:p w:rsidR="004A2C06" w:rsidRDefault="00F57B95" w:rsidP="004A2C06">
    <w:pPr>
      <w:pStyle w:val="Fusszeile-MedUni"/>
    </w:pPr>
    <w:r>
      <w:t xml:space="preserve">MyCRO </w:t>
    </w:r>
    <w:r w:rsidR="006A5139">
      <w:t>Forschungsgesellschaft mbH.</w:t>
    </w:r>
    <w:r w:rsidR="006A5139" w:rsidRPr="006A5139">
      <w:t xml:space="preserve"> www.</w:t>
    </w:r>
    <w:r>
      <w:t>mycro.com</w:t>
    </w:r>
    <w:r w:rsidR="004A2C06">
      <w:t>.</w:t>
    </w:r>
  </w:p>
  <w:p w:rsidR="006A5139" w:rsidRDefault="006A5139" w:rsidP="004A2C06">
    <w:pPr>
      <w:ind w:left="-851" w:right="-851"/>
      <w:jc w:val="center"/>
      <w:rPr>
        <w:rFonts w:cs="Syntax-Roman"/>
        <w:sz w:val="14"/>
        <w:szCs w:val="14"/>
      </w:rPr>
    </w:pPr>
    <w:r w:rsidRPr="006A5139">
      <w:rPr>
        <w:rFonts w:cs="Syntax-Roman"/>
        <w:sz w:val="14"/>
        <w:szCs w:val="14"/>
      </w:rPr>
      <w:t>Firmenbuchnummer</w:t>
    </w:r>
    <w:r>
      <w:rPr>
        <w:rFonts w:cs="Syntax-Roman"/>
        <w:sz w:val="14"/>
        <w:szCs w:val="14"/>
      </w:rPr>
      <w:t>:</w:t>
    </w:r>
    <w:r w:rsidRPr="006A5139">
      <w:rPr>
        <w:rFonts w:cs="Syntax-Roman"/>
        <w:sz w:val="14"/>
        <w:szCs w:val="14"/>
      </w:rPr>
      <w:t xml:space="preserve"> FN </w:t>
    </w:r>
    <w:r w:rsidR="00F57B95">
      <w:rPr>
        <w:rFonts w:cs="Syntax-Roman"/>
        <w:sz w:val="14"/>
        <w:szCs w:val="14"/>
      </w:rPr>
      <w:t>xyz</w:t>
    </w:r>
    <w:r w:rsidRPr="006A5139">
      <w:rPr>
        <w:rFonts w:cs="Syntax-Roman"/>
        <w:sz w:val="14"/>
        <w:szCs w:val="14"/>
      </w:rPr>
      <w:t xml:space="preserve">, </w:t>
    </w:r>
    <w:r>
      <w:rPr>
        <w:rFonts w:cs="Syntax-Roman"/>
        <w:sz w:val="14"/>
        <w:szCs w:val="14"/>
      </w:rPr>
      <w:t xml:space="preserve">Gerichtsstand: </w:t>
    </w:r>
    <w:r w:rsidRPr="006A5139">
      <w:rPr>
        <w:rFonts w:cs="Syntax-Roman"/>
        <w:sz w:val="14"/>
        <w:szCs w:val="14"/>
      </w:rPr>
      <w:t xml:space="preserve">Landesgericht für Zivilrechtssachen </w:t>
    </w:r>
    <w:r w:rsidR="00F57B95">
      <w:rPr>
        <w:rFonts w:cs="Syntax-Roman"/>
        <w:sz w:val="14"/>
        <w:szCs w:val="14"/>
      </w:rPr>
      <w:t>Springfield</w:t>
    </w:r>
    <w:r w:rsidRPr="006A5139">
      <w:rPr>
        <w:rFonts w:cs="Syntax-Roman"/>
        <w:sz w:val="14"/>
        <w:szCs w:val="14"/>
      </w:rPr>
      <w:t xml:space="preserve">, UID-Nummer: ATU </w:t>
    </w:r>
    <w:r w:rsidR="00F57B95">
      <w:rPr>
        <w:rFonts w:cs="Syntax-Roman"/>
        <w:sz w:val="14"/>
        <w:szCs w:val="14"/>
      </w:rPr>
      <w:t>1234567</w:t>
    </w:r>
    <w:r>
      <w:rPr>
        <w:rFonts w:cs="Syntax-Roman"/>
        <w:sz w:val="14"/>
        <w:szCs w:val="14"/>
      </w:rPr>
      <w:t>,</w:t>
    </w:r>
    <w:r w:rsidRPr="006A5139">
      <w:rPr>
        <w:rFonts w:cs="Syntax-Roman"/>
        <w:sz w:val="14"/>
        <w:szCs w:val="14"/>
      </w:rPr>
      <w:t xml:space="preserve"> DVR: 0</w:t>
    </w:r>
    <w:r w:rsidR="00F57B95">
      <w:rPr>
        <w:rFonts w:cs="Syntax-Roman"/>
        <w:sz w:val="14"/>
        <w:szCs w:val="14"/>
      </w:rPr>
      <w:t>123456</w:t>
    </w:r>
    <w:r>
      <w:rPr>
        <w:rFonts w:cs="Syntax-Roman"/>
        <w:sz w:val="14"/>
        <w:szCs w:val="14"/>
      </w:rPr>
      <w:t>,</w:t>
    </w:r>
  </w:p>
  <w:p w:rsidR="004A2C06" w:rsidRDefault="006A5139" w:rsidP="004A2C06">
    <w:pPr>
      <w:ind w:left="-851" w:right="-851"/>
      <w:jc w:val="center"/>
      <w:rPr>
        <w:rFonts w:cs="Syntax-Roman"/>
        <w:sz w:val="14"/>
        <w:szCs w:val="14"/>
      </w:rPr>
    </w:pPr>
    <w:r w:rsidRPr="006A5139">
      <w:rPr>
        <w:rFonts w:cs="Syntax-Roman"/>
        <w:sz w:val="14"/>
        <w:szCs w:val="14"/>
      </w:rPr>
      <w:t xml:space="preserve">Tel.: </w:t>
    </w:r>
    <w:r w:rsidR="00F57B95">
      <w:rPr>
        <w:rFonts w:cs="Syntax-Roman"/>
        <w:sz w:val="14"/>
        <w:szCs w:val="14"/>
      </w:rPr>
      <w:t>123-456-789</w:t>
    </w:r>
    <w:r w:rsidRPr="006A5139">
      <w:rPr>
        <w:rFonts w:cs="Syntax-Roman"/>
        <w:sz w:val="14"/>
        <w:szCs w:val="14"/>
      </w:rPr>
      <w:t xml:space="preserve">, Fax: </w:t>
    </w:r>
    <w:r w:rsidR="00F57B95">
      <w:rPr>
        <w:rFonts w:cs="Syntax-Roman"/>
        <w:sz w:val="14"/>
        <w:szCs w:val="14"/>
      </w:rPr>
      <w:t>123-456-789-1</w:t>
    </w:r>
    <w:r>
      <w:rPr>
        <w:rFonts w:cs="Syntax-Roman"/>
        <w:sz w:val="14"/>
        <w:szCs w:val="14"/>
      </w:rPr>
      <w:t xml:space="preserve">, e-Mail: </w:t>
    </w:r>
    <w:r w:rsidR="00F57B95">
      <w:rPr>
        <w:rFonts w:cs="Syntax-Roman"/>
        <w:sz w:val="14"/>
        <w:szCs w:val="14"/>
      </w:rPr>
      <w:t>office</w:t>
    </w:r>
    <w:r>
      <w:rPr>
        <w:rFonts w:cs="Syntax-Roman"/>
        <w:sz w:val="14"/>
        <w:szCs w:val="14"/>
      </w:rPr>
      <w:t>@</w:t>
    </w:r>
    <w:r w:rsidR="00F57B95">
      <w:rPr>
        <w:rFonts w:cs="Syntax-Roman"/>
        <w:sz w:val="14"/>
        <w:szCs w:val="14"/>
      </w:rPr>
      <w:t>mycro.com</w:t>
    </w:r>
    <w:r>
      <w:rPr>
        <w:rFonts w:cs="Syntax-Roman"/>
        <w:sz w:val="14"/>
        <w:szCs w:val="14"/>
      </w:rPr>
      <w:t>.</w:t>
    </w:r>
  </w:p>
  <w:p w:rsidR="007B5053" w:rsidRDefault="007B5053">
    <w:pPr>
      <w:pStyle w:val="FusszeileInfos"/>
      <w:jc w:val="center"/>
    </w:pPr>
  </w:p>
  <w:p w:rsidR="004A2C06" w:rsidRDefault="004A2C06">
    <w:pPr>
      <w:pStyle w:val="FusszeileInfos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053" w:rsidRDefault="007B5053">
    <w:pPr>
      <w:pStyle w:val="Fusszeile-MedUni"/>
      <w:pBdr>
        <w:top w:val="single" w:sz="4" w:space="1" w:color="2F7D40"/>
      </w:pBdr>
      <w:rPr>
        <w:sz w:val="4"/>
        <w:szCs w:val="4"/>
      </w:rPr>
    </w:pPr>
  </w:p>
  <w:p w:rsidR="007B5053" w:rsidRDefault="007B5053">
    <w:pPr>
      <w:pStyle w:val="Fusszeile-MedUni"/>
    </w:pPr>
    <w:r>
      <w:t>Medizinische Universität Graz, Universitätsplatz 3, A-8010 Graz. www.meduni-graz.at.</w:t>
    </w:r>
  </w:p>
  <w:p w:rsidR="007B5053" w:rsidRDefault="007B5053">
    <w:pPr>
      <w:ind w:left="-851" w:right="-851"/>
      <w:jc w:val="center"/>
      <w:rPr>
        <w:rFonts w:cs="Syntax-Roman"/>
        <w:sz w:val="14"/>
        <w:szCs w:val="14"/>
      </w:rPr>
    </w:pPr>
    <w:r>
      <w:rPr>
        <w:rFonts w:cs="Syntax-Roman"/>
        <w:sz w:val="14"/>
        <w:szCs w:val="14"/>
      </w:rPr>
      <w:t>Rechtsform: Juristische Person öffentlichen Rechts gem. Universitätsgesetz 2002. Information: Mitteilungsblatt der Universität und www.meduni-graz.at. DVR-Nr. 2109 494.</w:t>
    </w:r>
  </w:p>
  <w:p w:rsidR="007B5053" w:rsidRDefault="007B5053">
    <w:pPr>
      <w:ind w:left="-851" w:right="-851"/>
      <w:jc w:val="center"/>
      <w:rPr>
        <w:rFonts w:cs="Syntax-Roman"/>
        <w:sz w:val="14"/>
        <w:szCs w:val="14"/>
      </w:rPr>
    </w:pPr>
    <w:r>
      <w:rPr>
        <w:rFonts w:cs="Syntax-Roman"/>
        <w:sz w:val="14"/>
        <w:szCs w:val="14"/>
      </w:rPr>
      <w:t>UID: ATU 57 511 179. Bankverbindung: Bank Austria Creditanstalt BLZ 12000 Konto-Nr. 500 94 840 004, Raiffeisen Landesbank Steiermark BLZ 38000 Konto-Nr. 49 510.</w:t>
    </w:r>
  </w:p>
  <w:p w:rsidR="007B5053" w:rsidRDefault="007B5053">
    <w:pPr>
      <w:pStyle w:val="FusszeileInfos"/>
      <w:jc w:val="center"/>
    </w:pPr>
  </w:p>
  <w:p w:rsidR="007B5053" w:rsidRDefault="007B505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27C" w:rsidRDefault="0009027C">
      <w:r>
        <w:separator/>
      </w:r>
    </w:p>
  </w:footnote>
  <w:footnote w:type="continuationSeparator" w:id="0">
    <w:p w:rsidR="0009027C" w:rsidRDefault="000902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053" w:rsidRDefault="00F27CBC" w:rsidP="009B213E">
    <w:pPr>
      <w:pStyle w:val="Kopfzeile"/>
      <w:ind w:left="-1418"/>
      <w:jc w:val="right"/>
    </w:pPr>
    <w:r>
      <w:rPr>
        <w:noProof/>
        <w:lang w:val="de-DE" w:eastAsia="de-DE"/>
      </w:rPr>
      <w:drawing>
        <wp:anchor distT="0" distB="0" distL="114300" distR="114300" simplePos="0" relativeHeight="251656703" behindDoc="0" locked="0" layoutInCell="1" allowOverlap="1">
          <wp:simplePos x="0" y="0"/>
          <wp:positionH relativeFrom="column">
            <wp:posOffset>3346760</wp:posOffset>
          </wp:positionH>
          <wp:positionV relativeFrom="paragraph">
            <wp:posOffset>361950</wp:posOffset>
          </wp:positionV>
          <wp:extent cx="2950536" cy="762000"/>
          <wp:effectExtent l="0" t="0" r="2540" b="0"/>
          <wp:wrapNone/>
          <wp:docPr id="4" name="Grafik 4" descr="\\X260\Storage\8540w\DA\PDF Templates\unbranded\phoenix_bann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X260\Storage\8540w\DA\PDF Templates\unbranded\phoenix_banne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1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0078" cy="7670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053" w:rsidRDefault="00AE4268" w:rsidP="00451A53">
    <w:pPr>
      <w:pStyle w:val="Kopfzeile"/>
      <w:ind w:left="-1418"/>
      <w:jc w:val="center"/>
    </w:pPr>
    <w:r>
      <w:rPr>
        <w:noProof/>
        <w:lang w:val="de-DE" w:eastAsia="de-DE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-605155</wp:posOffset>
          </wp:positionH>
          <wp:positionV relativeFrom="paragraph">
            <wp:posOffset>93980</wp:posOffset>
          </wp:positionV>
          <wp:extent cx="6896100" cy="1162050"/>
          <wp:effectExtent l="19050" t="0" r="0" b="0"/>
          <wp:wrapNone/>
          <wp:docPr id="1" name="Bild 1" descr="briefpap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iefpapi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96100" cy="1162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91992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2971800</wp:posOffset>
              </wp:positionH>
              <wp:positionV relativeFrom="paragraph">
                <wp:posOffset>1443990</wp:posOffset>
              </wp:positionV>
              <wp:extent cx="3456940" cy="1487170"/>
              <wp:effectExtent l="0" t="0" r="635" b="254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6940" cy="14871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4268" w:rsidRPr="004C1962" w:rsidRDefault="00AE4268" w:rsidP="00AE4268">
                          <w:pPr>
                            <w:pStyle w:val="Abteilung"/>
                            <w:rPr>
                              <w:rFonts w:ascii="Arial" w:hAnsi="Arial" w:cs="Arial"/>
                            </w:rPr>
                          </w:pPr>
                          <w:r w:rsidRPr="004C1962">
                            <w:rPr>
                              <w:rFonts w:ascii="Arial" w:hAnsi="Arial" w:cs="Arial"/>
                            </w:rPr>
                            <w:t>Medizinische Universität Graz</w:t>
                          </w:r>
                        </w:p>
                        <w:p w:rsidR="00AE4268" w:rsidRPr="004C1962" w:rsidRDefault="00AE4268" w:rsidP="00AE4268">
                          <w:pPr>
                            <w:ind w:right="69"/>
                            <w:jc w:val="right"/>
                            <w:rPr>
                              <w:rFonts w:ascii="Arial" w:hAnsi="Arial" w:cs="Arial"/>
                              <w:b/>
                              <w:bCs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>CF-CRC – Abteilung für Endokrinologie und Stoffwechsel</w:t>
                          </w:r>
                        </w:p>
                        <w:p w:rsidR="00AE4268" w:rsidRPr="004C1962" w:rsidRDefault="00AE4268" w:rsidP="00AE4268">
                          <w:pPr>
                            <w:ind w:right="69"/>
                            <w:jc w:val="right"/>
                            <w:rPr>
                              <w:rFonts w:ascii="Arial" w:hAnsi="Arial" w:cs="Arial"/>
                              <w:lang w:val="it-IT"/>
                            </w:rPr>
                          </w:pPr>
                          <w:r w:rsidRPr="004C1962">
                            <w:rPr>
                              <w:rFonts w:ascii="Arial" w:hAnsi="Arial" w:cs="Arial"/>
                              <w:lang w:val="it-IT"/>
                            </w:rPr>
                            <w:t xml:space="preserve">Stiftingtalstraße 24 </w:t>
                          </w:r>
                        </w:p>
                        <w:p w:rsidR="00AE4268" w:rsidRPr="004C1962" w:rsidRDefault="00AE4268" w:rsidP="00AE4268">
                          <w:pPr>
                            <w:ind w:right="69"/>
                            <w:jc w:val="right"/>
                            <w:rPr>
                              <w:rFonts w:ascii="Arial" w:hAnsi="Arial" w:cs="Arial"/>
                              <w:lang w:val="it-IT"/>
                            </w:rPr>
                          </w:pPr>
                          <w:r w:rsidRPr="004C1962">
                            <w:rPr>
                              <w:rFonts w:ascii="Arial" w:hAnsi="Arial" w:cs="Arial"/>
                              <w:lang w:val="it-IT"/>
                            </w:rPr>
                            <w:t>A-8010 Graz</w:t>
                          </w:r>
                        </w:p>
                        <w:p w:rsidR="00AE4268" w:rsidRPr="004C1962" w:rsidRDefault="00AE4268" w:rsidP="00AE4268">
                          <w:pPr>
                            <w:spacing w:before="113"/>
                            <w:ind w:right="68"/>
                            <w:jc w:val="right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Mag.Andrea Berghofer</w:t>
                          </w:r>
                        </w:p>
                        <w:p w:rsidR="00AE4268" w:rsidRPr="004A2C06" w:rsidRDefault="00AE4268" w:rsidP="00AE4268">
                          <w:pPr>
                            <w:spacing w:before="113"/>
                            <w:ind w:right="68"/>
                            <w:jc w:val="right"/>
                            <w:rPr>
                              <w:rFonts w:cs="Syntax-Roman"/>
                            </w:rPr>
                          </w:pPr>
                          <w:r w:rsidRPr="004A2C06">
                            <w:rPr>
                              <w:rFonts w:cs="Syntax-Roman"/>
                            </w:rPr>
                            <w:t>andrea.berghoferr@medunigraz.at</w:t>
                          </w:r>
                        </w:p>
                        <w:p w:rsidR="00AE4268" w:rsidRDefault="00AE4268" w:rsidP="00AE4268">
                          <w:pPr>
                            <w:ind w:right="69"/>
                            <w:jc w:val="right"/>
                            <w:rPr>
                              <w:rFonts w:cs="Syntax-Roman"/>
                              <w:lang w:val="fr-FR"/>
                            </w:rPr>
                          </w:pPr>
                          <w:r w:rsidRPr="00374E63">
                            <w:rPr>
                              <w:rFonts w:cs="Syntax-Roman"/>
                            </w:rPr>
                            <w:t>Tel +43 / 316 / 385</w:t>
                          </w:r>
                          <w:r>
                            <w:rPr>
                              <w:rFonts w:cs="Syntax-Roman"/>
                              <w:lang w:val="fr-FR"/>
                            </w:rPr>
                            <w:t>-72835</w:t>
                          </w:r>
                        </w:p>
                        <w:p w:rsidR="00AE4268" w:rsidRDefault="00AE4268" w:rsidP="00AE4268">
                          <w:pPr>
                            <w:ind w:right="69"/>
                            <w:jc w:val="right"/>
                            <w:rPr>
                              <w:rFonts w:cs="Syntax-Roman"/>
                              <w:lang w:val="fr-FR"/>
                            </w:rPr>
                          </w:pPr>
                          <w:r>
                            <w:rPr>
                              <w:rFonts w:cs="Syntax-Roman"/>
                              <w:lang w:val="fr-FR"/>
                            </w:rPr>
                            <w:t>Fax +43 / 316 / 385-72839</w:t>
                          </w:r>
                        </w:p>
                        <w:p w:rsidR="00AE4268" w:rsidRDefault="00AE4268" w:rsidP="00AE4268">
                          <w:pPr>
                            <w:pStyle w:val="HTMLVorformatiert"/>
                            <w:tabs>
                              <w:tab w:val="clear" w:pos="916"/>
                              <w:tab w:val="clear" w:pos="1832"/>
                              <w:tab w:val="clear" w:pos="2748"/>
                              <w:tab w:val="clear" w:pos="3664"/>
                              <w:tab w:val="clear" w:pos="4580"/>
                              <w:tab w:val="clear" w:pos="5496"/>
                              <w:tab w:val="clear" w:pos="6412"/>
                              <w:tab w:val="clear" w:pos="7328"/>
                              <w:tab w:val="clear" w:pos="8244"/>
                              <w:tab w:val="clear" w:pos="9160"/>
                              <w:tab w:val="clear" w:pos="10076"/>
                              <w:tab w:val="clear" w:pos="10992"/>
                              <w:tab w:val="clear" w:pos="11908"/>
                              <w:tab w:val="clear" w:pos="12824"/>
                              <w:tab w:val="clear" w:pos="13740"/>
                              <w:tab w:val="clear" w:pos="14656"/>
                            </w:tabs>
                            <w:rPr>
                              <w:rFonts w:ascii="Syntax LT" w:eastAsia="Times New Roman" w:hAnsi="Syntax LT" w:cs="Times New Roman"/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234pt;margin-top:113.7pt;width:272.2pt;height:117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lsgwIAABA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" stroked="f">
              <v:textbox>
                <w:txbxContent>
                  <w:p w:rsidR="00AE4268" w:rsidRPr="004C1962" w:rsidRDefault="00AE4268" w:rsidP="00AE4268">
                    <w:pPr>
                      <w:pStyle w:val="Abteilung"/>
                      <w:rPr>
                        <w:rFonts w:ascii="Arial" w:hAnsi="Arial" w:cs="Arial"/>
                      </w:rPr>
                    </w:pPr>
                    <w:r w:rsidRPr="004C1962">
                      <w:rPr>
                        <w:rFonts w:ascii="Arial" w:hAnsi="Arial" w:cs="Arial"/>
                      </w:rPr>
                      <w:t>Medizinische Universität Graz</w:t>
                    </w:r>
                  </w:p>
                  <w:p w:rsidR="00AE4268" w:rsidRPr="004C1962" w:rsidRDefault="00AE4268" w:rsidP="00AE4268">
                    <w:pPr>
                      <w:ind w:right="69"/>
                      <w:jc w:val="right"/>
                      <w:rPr>
                        <w:rFonts w:ascii="Arial" w:hAnsi="Arial" w:cs="Arial"/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>CF-CRC – Abteilung für Endokrinologie und Stoffwechsel</w:t>
                    </w:r>
                  </w:p>
                  <w:p w:rsidR="00AE4268" w:rsidRPr="004C1962" w:rsidRDefault="00AE4268" w:rsidP="00AE4268">
                    <w:pPr>
                      <w:ind w:right="69"/>
                      <w:jc w:val="right"/>
                      <w:rPr>
                        <w:rFonts w:ascii="Arial" w:hAnsi="Arial" w:cs="Arial"/>
                        <w:lang w:val="it-IT"/>
                      </w:rPr>
                    </w:pPr>
                    <w:r w:rsidRPr="004C1962">
                      <w:rPr>
                        <w:rFonts w:ascii="Arial" w:hAnsi="Arial" w:cs="Arial"/>
                        <w:lang w:val="it-IT"/>
                      </w:rPr>
                      <w:t xml:space="preserve">Stiftingtalstraße 24 </w:t>
                    </w:r>
                  </w:p>
                  <w:p w:rsidR="00AE4268" w:rsidRPr="004C1962" w:rsidRDefault="00AE4268" w:rsidP="00AE4268">
                    <w:pPr>
                      <w:ind w:right="69"/>
                      <w:jc w:val="right"/>
                      <w:rPr>
                        <w:rFonts w:ascii="Arial" w:hAnsi="Arial" w:cs="Arial"/>
                        <w:lang w:val="it-IT"/>
                      </w:rPr>
                    </w:pPr>
                    <w:r w:rsidRPr="004C1962">
                      <w:rPr>
                        <w:rFonts w:ascii="Arial" w:hAnsi="Arial" w:cs="Arial"/>
                        <w:lang w:val="it-IT"/>
                      </w:rPr>
                      <w:t>A-8010 Graz</w:t>
                    </w:r>
                  </w:p>
                  <w:p w:rsidR="00AE4268" w:rsidRPr="004C1962" w:rsidRDefault="00AE4268" w:rsidP="00AE4268">
                    <w:pPr>
                      <w:spacing w:before="113"/>
                      <w:ind w:right="68"/>
                      <w:jc w:val="right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Mag.Andrea Berghofer</w:t>
                    </w:r>
                  </w:p>
                  <w:p w:rsidR="00AE4268" w:rsidRPr="004A2C06" w:rsidRDefault="00AE4268" w:rsidP="00AE4268">
                    <w:pPr>
                      <w:spacing w:before="113"/>
                      <w:ind w:right="68"/>
                      <w:jc w:val="right"/>
                      <w:rPr>
                        <w:rFonts w:cs="Syntax-Roman"/>
                      </w:rPr>
                    </w:pPr>
                    <w:r w:rsidRPr="004A2C06">
                      <w:rPr>
                        <w:rFonts w:cs="Syntax-Roman"/>
                      </w:rPr>
                      <w:t>andrea.berghoferr@medunigraz.at</w:t>
                    </w:r>
                  </w:p>
                  <w:p w:rsidR="00AE4268" w:rsidRDefault="00AE4268" w:rsidP="00AE4268">
                    <w:pPr>
                      <w:ind w:right="69"/>
                      <w:jc w:val="right"/>
                      <w:rPr>
                        <w:rFonts w:cs="Syntax-Roman"/>
                        <w:lang w:val="fr-FR"/>
                      </w:rPr>
                    </w:pPr>
                    <w:r w:rsidRPr="00374E63">
                      <w:rPr>
                        <w:rFonts w:cs="Syntax-Roman"/>
                      </w:rPr>
                      <w:t>Tel +43 / 316 / 385</w:t>
                    </w:r>
                    <w:r>
                      <w:rPr>
                        <w:rFonts w:cs="Syntax-Roman"/>
                        <w:lang w:val="fr-FR"/>
                      </w:rPr>
                      <w:t>-72835</w:t>
                    </w:r>
                  </w:p>
                  <w:p w:rsidR="00AE4268" w:rsidRDefault="00AE4268" w:rsidP="00AE4268">
                    <w:pPr>
                      <w:ind w:right="69"/>
                      <w:jc w:val="right"/>
                      <w:rPr>
                        <w:rFonts w:cs="Syntax-Roman"/>
                        <w:lang w:val="fr-FR"/>
                      </w:rPr>
                    </w:pPr>
                    <w:r>
                      <w:rPr>
                        <w:rFonts w:cs="Syntax-Roman"/>
                        <w:lang w:val="fr-FR"/>
                      </w:rPr>
                      <w:t>Fax +43 / 316 / 385-72839</w:t>
                    </w:r>
                  </w:p>
                  <w:p w:rsidR="00AE4268" w:rsidRDefault="00AE4268" w:rsidP="00AE4268">
                    <w:pPr>
                      <w:pStyle w:val="HTMLVorformatiert"/>
                      <w:tabs>
                        <w:tab w:val="clear" w:pos="916"/>
                        <w:tab w:val="clear" w:pos="1832"/>
                        <w:tab w:val="clear" w:pos="2748"/>
                        <w:tab w:val="clear" w:pos="3664"/>
                        <w:tab w:val="clear" w:pos="4580"/>
                        <w:tab w:val="clear" w:pos="5496"/>
                        <w:tab w:val="clear" w:pos="6412"/>
                        <w:tab w:val="clear" w:pos="7328"/>
                        <w:tab w:val="clear" w:pos="8244"/>
                        <w:tab w:val="clear" w:pos="9160"/>
                        <w:tab w:val="clear" w:pos="10076"/>
                        <w:tab w:val="clear" w:pos="10992"/>
                        <w:tab w:val="clear" w:pos="11908"/>
                        <w:tab w:val="clear" w:pos="12824"/>
                        <w:tab w:val="clear" w:pos="13740"/>
                        <w:tab w:val="clear" w:pos="14656"/>
                      </w:tabs>
                      <w:rPr>
                        <w:rFonts w:ascii="Syntax LT" w:eastAsia="Times New Roman" w:hAnsi="Syntax LT" w:cs="Times New Roman"/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26013"/>
    <w:multiLevelType w:val="hybridMultilevel"/>
    <w:tmpl w:val="5E380AF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A16B9"/>
    <w:multiLevelType w:val="hybridMultilevel"/>
    <w:tmpl w:val="EF3445DA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00A79"/>
    <w:multiLevelType w:val="hybridMultilevel"/>
    <w:tmpl w:val="C488478E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AT" w:vendorID="64" w:dllVersion="131078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A17"/>
    <w:rsid w:val="0001479A"/>
    <w:rsid w:val="00034348"/>
    <w:rsid w:val="00087A78"/>
    <w:rsid w:val="0009027C"/>
    <w:rsid w:val="000A4D0F"/>
    <w:rsid w:val="000D2A17"/>
    <w:rsid w:val="00133184"/>
    <w:rsid w:val="00173493"/>
    <w:rsid w:val="0018559F"/>
    <w:rsid w:val="001A336A"/>
    <w:rsid w:val="001C70CD"/>
    <w:rsid w:val="001F21BB"/>
    <w:rsid w:val="00210BA3"/>
    <w:rsid w:val="002371BE"/>
    <w:rsid w:val="00277DFA"/>
    <w:rsid w:val="00285B4D"/>
    <w:rsid w:val="002A0E59"/>
    <w:rsid w:val="002C36A0"/>
    <w:rsid w:val="002E18F0"/>
    <w:rsid w:val="003306C8"/>
    <w:rsid w:val="00356089"/>
    <w:rsid w:val="00374E63"/>
    <w:rsid w:val="003B1560"/>
    <w:rsid w:val="003E57C4"/>
    <w:rsid w:val="00417B70"/>
    <w:rsid w:val="00451A53"/>
    <w:rsid w:val="004A2C06"/>
    <w:rsid w:val="004C1962"/>
    <w:rsid w:val="004C50C0"/>
    <w:rsid w:val="004C6A4C"/>
    <w:rsid w:val="005335A5"/>
    <w:rsid w:val="00590BFD"/>
    <w:rsid w:val="005C405F"/>
    <w:rsid w:val="005C7EA2"/>
    <w:rsid w:val="00663FC6"/>
    <w:rsid w:val="00682034"/>
    <w:rsid w:val="0069438D"/>
    <w:rsid w:val="006A5139"/>
    <w:rsid w:val="00713B53"/>
    <w:rsid w:val="00715F1B"/>
    <w:rsid w:val="00720F56"/>
    <w:rsid w:val="00766FE6"/>
    <w:rsid w:val="007B5053"/>
    <w:rsid w:val="00834C3E"/>
    <w:rsid w:val="00896A8E"/>
    <w:rsid w:val="008C1629"/>
    <w:rsid w:val="008D786D"/>
    <w:rsid w:val="008F5C67"/>
    <w:rsid w:val="0090247C"/>
    <w:rsid w:val="0094777E"/>
    <w:rsid w:val="00983496"/>
    <w:rsid w:val="009856B9"/>
    <w:rsid w:val="009B213E"/>
    <w:rsid w:val="009F747D"/>
    <w:rsid w:val="00A83547"/>
    <w:rsid w:val="00A91992"/>
    <w:rsid w:val="00AA2A30"/>
    <w:rsid w:val="00AB2416"/>
    <w:rsid w:val="00AE4268"/>
    <w:rsid w:val="00AE4368"/>
    <w:rsid w:val="00AF3255"/>
    <w:rsid w:val="00AF492D"/>
    <w:rsid w:val="00B04B74"/>
    <w:rsid w:val="00B47DF6"/>
    <w:rsid w:val="00B56AF5"/>
    <w:rsid w:val="00BA529D"/>
    <w:rsid w:val="00C206B0"/>
    <w:rsid w:val="00C36F6B"/>
    <w:rsid w:val="00C44FFA"/>
    <w:rsid w:val="00C77F85"/>
    <w:rsid w:val="00C966A9"/>
    <w:rsid w:val="00C974C7"/>
    <w:rsid w:val="00CB1827"/>
    <w:rsid w:val="00D72C01"/>
    <w:rsid w:val="00E336C7"/>
    <w:rsid w:val="00E426DA"/>
    <w:rsid w:val="00E56F0F"/>
    <w:rsid w:val="00EA695D"/>
    <w:rsid w:val="00EA7F1A"/>
    <w:rsid w:val="00EB4CDE"/>
    <w:rsid w:val="00EB6474"/>
    <w:rsid w:val="00ED493E"/>
    <w:rsid w:val="00F27CBC"/>
    <w:rsid w:val="00F34775"/>
    <w:rsid w:val="00F57B95"/>
    <w:rsid w:val="00F74EEC"/>
    <w:rsid w:val="00F955F7"/>
    <w:rsid w:val="00FC55B5"/>
    <w:rsid w:val="00FF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5:docId w15:val="{535C2952-2F4A-48E4-A83C-0D3D8266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1F21BB"/>
    <w:pPr>
      <w:autoSpaceDE w:val="0"/>
      <w:autoSpaceDN w:val="0"/>
      <w:adjustRightInd w:val="0"/>
      <w:spacing w:line="288" w:lineRule="auto"/>
      <w:textAlignment w:val="baseline"/>
    </w:pPr>
    <w:rPr>
      <w:rFonts w:ascii="Syntax" w:hAnsi="Syntax" w:cs="Syntax"/>
      <w:color w:val="000000"/>
    </w:rPr>
  </w:style>
  <w:style w:type="paragraph" w:styleId="berschrift1">
    <w:name w:val="heading 1"/>
    <w:basedOn w:val="Standard"/>
    <w:next w:val="Standard"/>
    <w:qFormat/>
    <w:rsid w:val="001F21BB"/>
    <w:pPr>
      <w:outlineLvl w:val="0"/>
    </w:pPr>
    <w:rPr>
      <w:b/>
    </w:rPr>
  </w:style>
  <w:style w:type="paragraph" w:styleId="berschrift2">
    <w:name w:val="heading 2"/>
    <w:basedOn w:val="Standard"/>
    <w:next w:val="Standard"/>
    <w:qFormat/>
    <w:rsid w:val="001F21BB"/>
    <w:pPr>
      <w:keepNext/>
      <w:spacing w:before="240" w:after="60"/>
      <w:outlineLvl w:val="1"/>
    </w:pPr>
    <w:rPr>
      <w:rFonts w:cs="Arial"/>
      <w:b/>
      <w:bCs/>
      <w:i/>
      <w:iCs/>
    </w:rPr>
  </w:style>
  <w:style w:type="paragraph" w:styleId="berschrift3">
    <w:name w:val="heading 3"/>
    <w:basedOn w:val="Standard"/>
    <w:next w:val="Standard"/>
    <w:qFormat/>
    <w:rsid w:val="001F21BB"/>
    <w:pPr>
      <w:keepNext/>
      <w:spacing w:before="240" w:after="60"/>
      <w:outlineLvl w:val="2"/>
    </w:pPr>
    <w:rPr>
      <w:rFonts w:cs="Arial"/>
      <w:bCs/>
      <w:i/>
    </w:rPr>
  </w:style>
  <w:style w:type="paragraph" w:styleId="berschrift4">
    <w:name w:val="heading 4"/>
    <w:basedOn w:val="Standard"/>
    <w:next w:val="Standard"/>
    <w:qFormat/>
    <w:rsid w:val="001F21BB"/>
    <w:pPr>
      <w:keepNext/>
      <w:spacing w:line="360" w:lineRule="auto"/>
      <w:outlineLvl w:val="3"/>
    </w:pPr>
    <w:rPr>
      <w:rFonts w:ascii="Arial" w:hAnsi="Arial"/>
      <w:sz w:val="24"/>
      <w:szCs w:val="24"/>
    </w:rPr>
  </w:style>
  <w:style w:type="paragraph" w:styleId="berschrift5">
    <w:name w:val="heading 5"/>
    <w:basedOn w:val="Standard"/>
    <w:next w:val="Standard"/>
    <w:qFormat/>
    <w:rsid w:val="001F21BB"/>
    <w:pPr>
      <w:keepNext/>
      <w:spacing w:before="120"/>
      <w:jc w:val="both"/>
      <w:outlineLvl w:val="4"/>
    </w:pPr>
    <w:rPr>
      <w:rFonts w:ascii="Arial" w:hAnsi="Arial"/>
      <w:sz w:val="24"/>
      <w:szCs w:val="24"/>
    </w:rPr>
  </w:style>
  <w:style w:type="paragraph" w:styleId="berschrift6">
    <w:name w:val="heading 6"/>
    <w:basedOn w:val="Standard"/>
    <w:next w:val="Standard"/>
    <w:qFormat/>
    <w:rsid w:val="001F21BB"/>
    <w:pPr>
      <w:keepNext/>
      <w:framePr w:hSpace="141" w:wrap="around" w:vAnchor="text" w:hAnchor="margin" w:y="19"/>
      <w:tabs>
        <w:tab w:val="left" w:pos="4820"/>
      </w:tabs>
      <w:outlineLvl w:val="5"/>
    </w:pPr>
    <w:rPr>
      <w:b/>
      <w:bCs/>
      <w:sz w:val="24"/>
      <w:lang w:val="it-I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1F21B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F21BB"/>
    <w:pPr>
      <w:tabs>
        <w:tab w:val="center" w:pos="4536"/>
        <w:tab w:val="right" w:pos="9072"/>
      </w:tabs>
    </w:pPr>
  </w:style>
  <w:style w:type="paragraph" w:customStyle="1" w:styleId="Abteilung">
    <w:name w:val="Abteilung"/>
    <w:basedOn w:val="Standard"/>
    <w:rsid w:val="001F21BB"/>
    <w:pPr>
      <w:ind w:right="69"/>
      <w:jc w:val="right"/>
    </w:pPr>
    <w:rPr>
      <w:rFonts w:cs="Syntax-Bold"/>
      <w:b/>
      <w:bCs/>
    </w:rPr>
  </w:style>
  <w:style w:type="paragraph" w:customStyle="1" w:styleId="Ansprechpartner">
    <w:name w:val="Ansprechpartner"/>
    <w:basedOn w:val="Standard"/>
    <w:rsid w:val="001F21BB"/>
    <w:pPr>
      <w:spacing w:before="113"/>
      <w:ind w:right="68"/>
      <w:jc w:val="right"/>
    </w:pPr>
    <w:rPr>
      <w:rFonts w:cs="Syntax-Roman"/>
    </w:rPr>
  </w:style>
  <w:style w:type="paragraph" w:customStyle="1" w:styleId="AnsprechpartnerInfo">
    <w:name w:val="Ansprechpartner Info"/>
    <w:basedOn w:val="Standard"/>
    <w:rsid w:val="001F21BB"/>
    <w:pPr>
      <w:spacing w:before="113"/>
      <w:ind w:right="68"/>
      <w:jc w:val="right"/>
    </w:pPr>
    <w:rPr>
      <w:rFonts w:cs="Syntax-Roman"/>
    </w:rPr>
  </w:style>
  <w:style w:type="paragraph" w:customStyle="1" w:styleId="Fusszeile-MedUni">
    <w:name w:val="Fusszeile - Med Uni"/>
    <w:basedOn w:val="Standard"/>
    <w:rsid w:val="001F21BB"/>
    <w:pPr>
      <w:spacing w:after="120"/>
      <w:ind w:left="-851" w:right="-851"/>
      <w:jc w:val="center"/>
    </w:pPr>
    <w:rPr>
      <w:rFonts w:cs="Syntax-Bold"/>
      <w:b/>
      <w:bCs/>
      <w:sz w:val="17"/>
      <w:szCs w:val="17"/>
    </w:rPr>
  </w:style>
  <w:style w:type="paragraph" w:customStyle="1" w:styleId="FusszeileInfos">
    <w:name w:val="Fusszeile Infos"/>
    <w:basedOn w:val="Standard"/>
    <w:rsid w:val="001F21BB"/>
    <w:pPr>
      <w:ind w:left="-851" w:right="-851"/>
      <w:jc w:val="both"/>
    </w:pPr>
    <w:rPr>
      <w:rFonts w:cs="Syntax-Roman"/>
      <w:b/>
      <w:bCs/>
      <w:sz w:val="14"/>
      <w:szCs w:val="14"/>
    </w:rPr>
  </w:style>
  <w:style w:type="paragraph" w:customStyle="1" w:styleId="presse-info">
    <w:name w:val="presse-info"/>
    <w:basedOn w:val="Standard"/>
    <w:rsid w:val="001F21BB"/>
    <w:rPr>
      <w:b/>
      <w:noProof/>
      <w:sz w:val="24"/>
      <w:szCs w:val="24"/>
    </w:rPr>
  </w:style>
  <w:style w:type="paragraph" w:customStyle="1" w:styleId="Titel1">
    <w:name w:val="Titel 1"/>
    <w:basedOn w:val="Standard"/>
    <w:rsid w:val="001F21BB"/>
    <w:rPr>
      <w:b/>
    </w:rPr>
  </w:style>
  <w:style w:type="paragraph" w:customStyle="1" w:styleId="Noparagraphstyle">
    <w:name w:val="[No paragraph style]"/>
    <w:rsid w:val="001F21BB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de-DE" w:eastAsia="de-DE"/>
    </w:rPr>
  </w:style>
  <w:style w:type="paragraph" w:styleId="Sprechblasentext">
    <w:name w:val="Balloon Text"/>
    <w:basedOn w:val="Standard"/>
    <w:semiHidden/>
    <w:rsid w:val="001F21B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rsid w:val="001F21BB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rsid w:val="001F2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paragraph" w:styleId="Textkrper2">
    <w:name w:val="Body Text 2"/>
    <w:basedOn w:val="Standard"/>
    <w:rsid w:val="001F21BB"/>
    <w:p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30pt">
    <w:name w:val="30pt"/>
    <w:basedOn w:val="Standard"/>
    <w:next w:val="Standard"/>
    <w:rsid w:val="001F21BB"/>
    <w:pPr>
      <w:widowControl w:val="0"/>
      <w:spacing w:before="600"/>
    </w:pPr>
    <w:rPr>
      <w:rFonts w:ascii="Arial" w:hAnsi="Arial" w:cs="Arial"/>
      <w:sz w:val="10"/>
      <w:szCs w:val="24"/>
    </w:rPr>
  </w:style>
  <w:style w:type="paragraph" w:customStyle="1" w:styleId="OrtDatum">
    <w:name w:val="Ort&amp;Datum"/>
    <w:basedOn w:val="Standard"/>
    <w:next w:val="Standard"/>
    <w:rsid w:val="001F21BB"/>
    <w:pPr>
      <w:widowControl w:val="0"/>
      <w:jc w:val="right"/>
    </w:pPr>
    <w:rPr>
      <w:rFonts w:ascii="Arial" w:hAnsi="Arial" w:cs="Arial"/>
    </w:rPr>
  </w:style>
  <w:style w:type="paragraph" w:styleId="Textkrper">
    <w:name w:val="Body Text"/>
    <w:basedOn w:val="Standard"/>
    <w:rsid w:val="001F21BB"/>
    <w:pPr>
      <w:framePr w:hSpace="141" w:wrap="around" w:vAnchor="text" w:hAnchor="margin" w:y="19"/>
    </w:pPr>
    <w:rPr>
      <w:b/>
      <w:sz w:val="40"/>
    </w:rPr>
  </w:style>
  <w:style w:type="paragraph" w:styleId="Textkrper-Zeileneinzug">
    <w:name w:val="Body Text Indent"/>
    <w:basedOn w:val="Standard"/>
    <w:rsid w:val="001F21BB"/>
    <w:pPr>
      <w:ind w:left="510"/>
    </w:pPr>
    <w:rPr>
      <w:lang w:val="en-US"/>
    </w:rPr>
  </w:style>
  <w:style w:type="paragraph" w:styleId="Textkrper-Einzug2">
    <w:name w:val="Body Text Indent 2"/>
    <w:basedOn w:val="Standard"/>
    <w:rsid w:val="001F21BB"/>
    <w:pPr>
      <w:ind w:left="397"/>
    </w:pPr>
    <w:rPr>
      <w:lang w:val="en-US"/>
    </w:rPr>
  </w:style>
  <w:style w:type="character" w:customStyle="1" w:styleId="HTMLVorformatiertZchn">
    <w:name w:val="HTML Vorformatiert Zchn"/>
    <w:basedOn w:val="Absatz-Standardschriftart"/>
    <w:link w:val="HTMLVorformatiert"/>
    <w:rsid w:val="00AE4268"/>
    <w:rPr>
      <w:rFonts w:ascii="Courier New" w:eastAsia="Courier New" w:hAnsi="Courier New" w:cs="Courier New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ecruitment@mycr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jaukb\Lokale%20Einstellungen\Temporary%20Internet%20Files\OLK31\presseaussendung_ohne_text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presseaussendung_ohne_text.dot</Template>
  <TotalTime>0</TotalTime>
  <Pages>2</Pages>
  <Words>66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Betreff: Informationen</vt:lpstr>
    </vt:vector>
  </TitlesOfParts>
  <Company>cd</Company>
  <LinksUpToDate>false</LinksUpToDate>
  <CharactersWithSpaces>623</CharactersWithSpaces>
  <SharedDoc>false</SharedDoc>
  <HLinks>
    <vt:vector size="6" baseType="variant">
      <vt:variant>
        <vt:i4>7602196</vt:i4>
      </vt:variant>
      <vt:variant>
        <vt:i4>3</vt:i4>
      </vt:variant>
      <vt:variant>
        <vt:i4>0</vt:i4>
      </vt:variant>
      <vt:variant>
        <vt:i4>5</vt:i4>
      </vt:variant>
      <vt:variant>
        <vt:lpwstr>mailto:andrea.berghofer@medunigraz.at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Betreff: Informationen</dc:title>
  <dc:creator>LKH Univ. Klinikum Graz</dc:creator>
  <cp:lastModifiedBy>rkrenn</cp:lastModifiedBy>
  <cp:revision>18</cp:revision>
  <cp:lastPrinted>2017-09-03T13:53:00Z</cp:lastPrinted>
  <dcterms:created xsi:type="dcterms:W3CDTF">2015-12-29T23:54:00Z</dcterms:created>
  <dcterms:modified xsi:type="dcterms:W3CDTF">2017-09-03T13:53:00Z</dcterms:modified>
</cp:coreProperties>
</file>